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84A" w:rsidRPr="009C6678" w:rsidRDefault="00910AAD">
      <w:pPr>
        <w:pStyle w:val="Title"/>
        <w:rPr>
          <w:lang w:val="fr-FR"/>
        </w:rPr>
      </w:pPr>
      <w:sdt>
        <w:sdtPr>
          <w:rPr>
            <w:b w:val="0"/>
            <w:bCs/>
            <w:sz w:val="48"/>
            <w:szCs w:val="48"/>
            <w:lang w:val="fr-FR"/>
          </w:rPr>
          <w:alias w:val="Title"/>
          <w:tag w:val=""/>
          <w:id w:val="726351117"/>
          <w:placeholder>
            <w:docPart w:val="1A47271AD36ED64480BC9FBBF8FA4B6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00BEF" w:rsidRPr="00E67E82">
            <w:rPr>
              <w:b w:val="0"/>
              <w:bCs/>
              <w:sz w:val="48"/>
              <w:szCs w:val="48"/>
              <w:lang w:val="fr-FR"/>
            </w:rPr>
            <w:t>Projet</w:t>
          </w:r>
          <w:r w:rsidR="006A5372" w:rsidRPr="00E67E82">
            <w:rPr>
              <w:b w:val="0"/>
              <w:bCs/>
              <w:sz w:val="48"/>
              <w:szCs w:val="48"/>
              <w:lang w:val="fr-FR"/>
            </w:rPr>
            <w:t xml:space="preserve"> Java</w:t>
          </w:r>
          <w:r w:rsidR="006A5372" w:rsidRPr="00E67E82">
            <w:rPr>
              <w:b w:val="0"/>
              <w:bCs/>
              <w:sz w:val="48"/>
              <w:szCs w:val="48"/>
              <w:lang w:val="fr-FR"/>
            </w:rPr>
            <w:br/>
            <w:t xml:space="preserve">Rapport </w:t>
          </w:r>
          <w:r w:rsidR="002F4804" w:rsidRPr="00E67E82">
            <w:rPr>
              <w:b w:val="0"/>
              <w:bCs/>
              <w:sz w:val="48"/>
              <w:szCs w:val="48"/>
              <w:lang w:val="fr-FR"/>
            </w:rPr>
            <w:t>2</w:t>
          </w:r>
          <w:r w:rsidR="006A5372" w:rsidRPr="00E67E82">
            <w:rPr>
              <w:b w:val="0"/>
              <w:bCs/>
              <w:sz w:val="48"/>
              <w:szCs w:val="48"/>
              <w:lang w:val="fr-FR"/>
            </w:rPr>
            <w:t xml:space="preserve">: </w:t>
          </w:r>
          <w:r w:rsidR="002F4804" w:rsidRPr="00E67E82">
            <w:rPr>
              <w:b w:val="0"/>
              <w:bCs/>
              <w:sz w:val="48"/>
              <w:szCs w:val="48"/>
              <w:lang w:val="fr-FR"/>
            </w:rPr>
            <w:t>Java IO</w:t>
          </w:r>
          <w:r w:rsidR="00E67E82" w:rsidRPr="00E67E82">
            <w:rPr>
              <w:b w:val="0"/>
              <w:bCs/>
              <w:sz w:val="48"/>
              <w:szCs w:val="48"/>
              <w:lang w:val="fr-FR"/>
            </w:rPr>
            <w:t xml:space="preserve">/ Base de </w:t>
          </w:r>
          <w:r w:rsidR="00E67E82">
            <w:rPr>
              <w:b w:val="0"/>
              <w:bCs/>
              <w:sz w:val="48"/>
              <w:szCs w:val="48"/>
              <w:lang w:val="fr-FR"/>
            </w:rPr>
            <w:t>données</w:t>
          </w:r>
          <w:r w:rsidR="006A5372" w:rsidRPr="00E67E82">
            <w:rPr>
              <w:b w:val="0"/>
              <w:bCs/>
              <w:sz w:val="48"/>
              <w:szCs w:val="48"/>
              <w:lang w:val="fr-FR"/>
            </w:rPr>
            <w:br/>
          </w:r>
          <w:r w:rsidR="00B00BEF" w:rsidRPr="00E67E82">
            <w:rPr>
              <w:b w:val="0"/>
              <w:bCs/>
              <w:sz w:val="48"/>
              <w:szCs w:val="48"/>
              <w:lang w:val="fr-FR"/>
            </w:rPr>
            <w:t>Votre nom de projet</w:t>
          </w:r>
        </w:sdtContent>
      </w:sdt>
    </w:p>
    <w:p w:rsidR="00B00BEF" w:rsidRPr="009C6678" w:rsidRDefault="00B00BEF">
      <w:pPr>
        <w:pStyle w:val="Title2"/>
        <w:rPr>
          <w:b/>
          <w:bCs/>
          <w:lang w:val="fr-FR"/>
        </w:rPr>
      </w:pPr>
      <w:r w:rsidRPr="009C6678">
        <w:rPr>
          <w:b/>
          <w:bCs/>
          <w:sz w:val="28"/>
          <w:szCs w:val="28"/>
          <w:lang w:val="fr-FR"/>
        </w:rPr>
        <w:t>Classe : 17VP</w:t>
      </w:r>
    </w:p>
    <w:p w:rsidR="00B00BEF" w:rsidRPr="009C6678" w:rsidRDefault="00B00BEF">
      <w:pPr>
        <w:pStyle w:val="Title2"/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00BEF" w:rsidRPr="002F4804" w:rsidTr="006D7797">
        <w:tc>
          <w:tcPr>
            <w:tcW w:w="4675" w:type="dxa"/>
          </w:tcPr>
          <w:p w:rsidR="00B00BEF" w:rsidRPr="009C6678" w:rsidRDefault="00B00BEF">
            <w:pPr>
              <w:pStyle w:val="Title2"/>
              <w:rPr>
                <w:lang w:val="fr-FR"/>
              </w:rPr>
            </w:pPr>
            <w:r w:rsidRPr="009C6678">
              <w:rPr>
                <w:b/>
                <w:bCs/>
                <w:lang w:val="fr-FR"/>
              </w:rPr>
              <w:t>Votre groupe</w:t>
            </w:r>
            <w:r w:rsidRPr="009C6678">
              <w:rPr>
                <w:lang w:val="fr-FR"/>
              </w:rPr>
              <w:t>:</w:t>
            </w:r>
          </w:p>
        </w:tc>
        <w:tc>
          <w:tcPr>
            <w:tcW w:w="4675" w:type="dxa"/>
          </w:tcPr>
          <w:p w:rsidR="00B00BEF" w:rsidRPr="009C6678" w:rsidRDefault="00B00BEF" w:rsidP="006D7797">
            <w:pPr>
              <w:pStyle w:val="Title2"/>
              <w:spacing w:line="360" w:lineRule="auto"/>
              <w:jc w:val="left"/>
              <w:rPr>
                <w:b/>
                <w:bCs/>
                <w:lang w:val="fr-FR"/>
              </w:rPr>
            </w:pPr>
            <w:r w:rsidRPr="009C6678">
              <w:rPr>
                <w:b/>
                <w:bCs/>
                <w:lang w:val="fr-FR"/>
              </w:rPr>
              <w:t>Nom et prénom 1 – Code étudiant 1</w:t>
            </w:r>
          </w:p>
          <w:p w:rsidR="00B00BEF" w:rsidRPr="009C6678" w:rsidRDefault="00B00BEF" w:rsidP="006D7797">
            <w:pPr>
              <w:pStyle w:val="Title2"/>
              <w:spacing w:line="360" w:lineRule="auto"/>
              <w:jc w:val="left"/>
              <w:rPr>
                <w:b/>
                <w:bCs/>
                <w:lang w:val="fr-FR"/>
              </w:rPr>
            </w:pPr>
            <w:r w:rsidRPr="009C6678">
              <w:rPr>
                <w:b/>
                <w:bCs/>
                <w:lang w:val="fr-FR"/>
              </w:rPr>
              <w:t>Nom et prénom 2 – Code étudiant 2</w:t>
            </w:r>
          </w:p>
          <w:p w:rsidR="00B00BEF" w:rsidRPr="009C6678" w:rsidRDefault="00B00BEF" w:rsidP="006D7797">
            <w:pPr>
              <w:pStyle w:val="Title2"/>
              <w:spacing w:line="360" w:lineRule="auto"/>
              <w:jc w:val="left"/>
              <w:rPr>
                <w:lang w:val="fr-FR"/>
              </w:rPr>
            </w:pPr>
            <w:r w:rsidRPr="009C6678">
              <w:rPr>
                <w:b/>
                <w:bCs/>
                <w:lang w:val="fr-FR"/>
              </w:rPr>
              <w:t>Nom et prénom 2 – Code étudiant 2</w:t>
            </w:r>
          </w:p>
        </w:tc>
      </w:tr>
    </w:tbl>
    <w:p w:rsidR="0079384A" w:rsidRPr="009C6678" w:rsidRDefault="0079384A">
      <w:pPr>
        <w:pStyle w:val="Title2"/>
        <w:rPr>
          <w:lang w:val="fr-FR"/>
        </w:rPr>
      </w:pPr>
    </w:p>
    <w:p w:rsidR="0079384A" w:rsidRPr="009C6678" w:rsidRDefault="0079384A">
      <w:pPr>
        <w:rPr>
          <w:lang w:val="fr-FR"/>
        </w:rPr>
      </w:pPr>
    </w:p>
    <w:p w:rsidR="0079384A" w:rsidRPr="009C6678" w:rsidRDefault="00F00F83">
      <w:pPr>
        <w:rPr>
          <w:lang w:val="fr-FR"/>
        </w:rPr>
      </w:pPr>
      <w:r w:rsidRPr="009C6678">
        <w:rPr>
          <w:lang w:val="fr-FR"/>
        </w:rPr>
        <w:br w:type="page"/>
      </w:r>
    </w:p>
    <w:sdt>
      <w:sdtPr>
        <w:rPr>
          <w:rFonts w:asciiTheme="minorHAnsi" w:eastAsiaTheme="minorEastAsia" w:hAnsiTheme="minorHAnsi" w:cstheme="minorBidi"/>
          <w:kern w:val="24"/>
          <w:sz w:val="24"/>
          <w:szCs w:val="24"/>
          <w:lang w:val="fr-FR"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384A" w:rsidRPr="009C6678" w:rsidRDefault="00C12792">
          <w:pPr>
            <w:pStyle w:val="TOCHeading"/>
            <w:rPr>
              <w:lang w:val="fr-FR"/>
            </w:rPr>
          </w:pPr>
          <w:r>
            <w:rPr>
              <w:lang w:val="fr-FR"/>
            </w:rPr>
            <w:t>Tableau de contenu</w:t>
          </w:r>
        </w:p>
        <w:p w:rsidR="008971C7" w:rsidRDefault="00F00F83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r w:rsidRPr="009C6678">
            <w:rPr>
              <w:lang w:val="fr-FR"/>
            </w:rPr>
            <w:fldChar w:fldCharType="begin"/>
          </w:r>
          <w:r w:rsidRPr="009C6678">
            <w:rPr>
              <w:lang w:val="fr-FR"/>
            </w:rPr>
            <w:instrText xml:space="preserve"> TOC \o "1-3" \h \z \u </w:instrText>
          </w:r>
          <w:r w:rsidRPr="009C6678">
            <w:rPr>
              <w:lang w:val="fr-FR"/>
            </w:rPr>
            <w:fldChar w:fldCharType="separate"/>
          </w:r>
          <w:hyperlink w:anchor="_Toc38459159" w:history="1">
            <w:r w:rsidR="008971C7" w:rsidRPr="005A1B0F">
              <w:rPr>
                <w:rStyle w:val="Hyperlink"/>
                <w:noProof/>
                <w:lang w:val="fr-FR"/>
              </w:rPr>
              <w:t>L'histoire de versions</w:t>
            </w:r>
            <w:r w:rsidR="008971C7">
              <w:rPr>
                <w:noProof/>
                <w:webHidden/>
              </w:rPr>
              <w:tab/>
            </w:r>
            <w:r w:rsidR="008971C7">
              <w:rPr>
                <w:noProof/>
                <w:webHidden/>
              </w:rPr>
              <w:fldChar w:fldCharType="begin"/>
            </w:r>
            <w:r w:rsidR="008971C7">
              <w:rPr>
                <w:noProof/>
                <w:webHidden/>
              </w:rPr>
              <w:instrText xml:space="preserve"> PAGEREF _Toc38459159 \h </w:instrText>
            </w:r>
            <w:r w:rsidR="008971C7">
              <w:rPr>
                <w:noProof/>
                <w:webHidden/>
              </w:rPr>
            </w:r>
            <w:r w:rsidR="008971C7">
              <w:rPr>
                <w:noProof/>
                <w:webHidden/>
              </w:rPr>
              <w:fldChar w:fldCharType="separate"/>
            </w:r>
            <w:r w:rsidR="008971C7">
              <w:rPr>
                <w:noProof/>
                <w:webHidden/>
              </w:rPr>
              <w:t>3</w:t>
            </w:r>
            <w:r w:rsidR="008971C7">
              <w:rPr>
                <w:noProof/>
                <w:webHidden/>
              </w:rPr>
              <w:fldChar w:fldCharType="end"/>
            </w:r>
          </w:hyperlink>
        </w:p>
        <w:p w:rsidR="008971C7" w:rsidRDefault="008971C7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0" w:history="1">
            <w:r w:rsidRPr="005A1B0F">
              <w:rPr>
                <w:rStyle w:val="Hyperlink"/>
                <w:noProof/>
                <w:lang w:val="fr-F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1C7" w:rsidRDefault="008971C7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1" w:history="1">
            <w:r w:rsidRPr="005A1B0F">
              <w:rPr>
                <w:rStyle w:val="Hyperlink"/>
                <w:noProof/>
                <w:lang w:val="fr-FR"/>
              </w:rPr>
              <w:t>Analyse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1C7" w:rsidRDefault="008971C7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2" w:history="1">
            <w:r w:rsidRPr="005A1B0F">
              <w:rPr>
                <w:rStyle w:val="Hyperlink"/>
                <w:noProof/>
                <w:lang w:val="fr-FR"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1C7" w:rsidRDefault="008971C7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3" w:history="1">
            <w:r w:rsidRPr="005A1B0F">
              <w:rPr>
                <w:rStyle w:val="Hyperlink"/>
                <w:noProof/>
                <w:lang w:val="vi-VN"/>
              </w:rPr>
              <w:t>Exemples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1C7" w:rsidRDefault="008971C7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4" w:history="1">
            <w:r w:rsidRPr="005A1B0F">
              <w:rPr>
                <w:rStyle w:val="Hyperlink"/>
                <w:noProof/>
                <w:lang w:val="fr-FR"/>
              </w:rPr>
              <w:t>Résultat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1C7" w:rsidRDefault="008971C7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5" w:history="1">
            <w:r w:rsidRPr="005A1B0F">
              <w:rPr>
                <w:rStyle w:val="Hyperlink"/>
                <w:noProof/>
                <w:lang w:val="fr-FR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1C7" w:rsidRDefault="008971C7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6" w:history="1">
            <w:r w:rsidRPr="005A1B0F">
              <w:rPr>
                <w:rStyle w:val="Hyperlink"/>
                <w:noProof/>
                <w:lang w:val="fr-FR"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84A" w:rsidRPr="009C6678" w:rsidRDefault="00F00F83">
          <w:pPr>
            <w:ind w:firstLine="0"/>
            <w:rPr>
              <w:lang w:val="fr-FR"/>
            </w:rPr>
          </w:pPr>
          <w:r w:rsidRPr="009C6678"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70124B" w:rsidRPr="009C6678" w:rsidRDefault="0070124B">
      <w:pPr>
        <w:rPr>
          <w:rFonts w:asciiTheme="majorHAnsi" w:eastAsiaTheme="majorEastAsia" w:hAnsiTheme="majorHAnsi" w:cstheme="majorBidi"/>
          <w:lang w:val="fr-FR"/>
        </w:rPr>
      </w:pPr>
      <w:r w:rsidRPr="009C6678">
        <w:rPr>
          <w:lang w:val="fr-FR"/>
        </w:rPr>
        <w:br w:type="page"/>
      </w:r>
    </w:p>
    <w:p w:rsidR="0079384A" w:rsidRPr="009C6678" w:rsidRDefault="007741C9" w:rsidP="00ED01D7">
      <w:pPr>
        <w:pStyle w:val="Heading1"/>
        <w:rPr>
          <w:lang w:val="fr-FR"/>
        </w:rPr>
      </w:pPr>
      <w:bookmarkStart w:id="0" w:name="_Toc38459159"/>
      <w:r w:rsidRPr="009C6678">
        <w:rPr>
          <w:lang w:val="fr-FR"/>
        </w:rPr>
        <w:lastRenderedPageBreak/>
        <w:t>L'histoire de version</w:t>
      </w:r>
      <w:r w:rsidR="001B1494">
        <w:rPr>
          <w:lang w:val="fr-FR"/>
        </w:rPr>
        <w:t>s</w:t>
      </w:r>
      <w:bookmarkEnd w:id="0"/>
    </w:p>
    <w:p w:rsidR="0070124B" w:rsidRPr="009C6678" w:rsidRDefault="00C824D1" w:rsidP="00C824D1">
      <w:pPr>
        <w:pStyle w:val="NoSpacing"/>
        <w:rPr>
          <w:lang w:val="fr-FR"/>
        </w:rPr>
      </w:pPr>
      <w:r w:rsidRPr="009C6678">
        <w:rPr>
          <w:lang w:val="fr-FR"/>
        </w:rPr>
        <w:t>[</w:t>
      </w:r>
      <w:r w:rsidR="00D91EB9">
        <w:rPr>
          <w:i/>
          <w:iCs/>
          <w:lang w:val="fr-FR"/>
        </w:rPr>
        <w:t xml:space="preserve">Ajoutez dans cette section </w:t>
      </w:r>
      <w:r w:rsidRPr="009C6678">
        <w:rPr>
          <w:i/>
          <w:iCs/>
          <w:lang w:val="fr-FR"/>
        </w:rPr>
        <w:t>un tableau des version</w:t>
      </w:r>
      <w:r w:rsidR="00D303E0">
        <w:rPr>
          <w:i/>
          <w:iCs/>
          <w:lang w:val="fr-FR"/>
        </w:rPr>
        <w:t>s</w:t>
      </w:r>
      <w:r w:rsidRPr="009C6678">
        <w:rPr>
          <w:i/>
          <w:iCs/>
          <w:lang w:val="fr-FR"/>
        </w:rPr>
        <w:t xml:space="preserve"> de votre projet, </w:t>
      </w:r>
      <w:r w:rsidR="00A173A4">
        <w:rPr>
          <w:i/>
          <w:iCs/>
          <w:lang w:val="fr-FR"/>
        </w:rPr>
        <w:t xml:space="preserve">un </w:t>
      </w:r>
      <w:r w:rsidRPr="009C6678">
        <w:rPr>
          <w:i/>
          <w:iCs/>
          <w:lang w:val="fr-FR"/>
        </w:rPr>
        <w:t xml:space="preserve">numéro de version, </w:t>
      </w:r>
      <w:r w:rsidR="00A173A4">
        <w:rPr>
          <w:i/>
          <w:iCs/>
          <w:lang w:val="fr-FR"/>
        </w:rPr>
        <w:t xml:space="preserve">la </w:t>
      </w:r>
      <w:r w:rsidRPr="009C6678">
        <w:rPr>
          <w:i/>
          <w:iCs/>
          <w:lang w:val="fr-FR"/>
        </w:rPr>
        <w:t xml:space="preserve">date de création, </w:t>
      </w:r>
      <w:r w:rsidR="00A173A4">
        <w:rPr>
          <w:i/>
          <w:iCs/>
          <w:lang w:val="fr-FR"/>
        </w:rPr>
        <w:t xml:space="preserve">la </w:t>
      </w:r>
      <w:r w:rsidRPr="009C6678">
        <w:rPr>
          <w:i/>
          <w:iCs/>
          <w:lang w:val="fr-FR"/>
        </w:rPr>
        <w:t>description</w:t>
      </w:r>
      <w:r w:rsidRPr="009C6678">
        <w:rPr>
          <w:lang w:val="fr-FR"/>
        </w:rPr>
        <w:t>]</w:t>
      </w:r>
    </w:p>
    <w:p w:rsidR="0070124B" w:rsidRPr="009C6678" w:rsidRDefault="0070124B" w:rsidP="00C824D1">
      <w:pPr>
        <w:pStyle w:val="NoSpacing"/>
        <w:rPr>
          <w:lang w:val="fr-FR"/>
        </w:rPr>
      </w:pPr>
    </w:p>
    <w:p w:rsidR="0070124B" w:rsidRPr="009C6678" w:rsidRDefault="0070124B">
      <w:pPr>
        <w:rPr>
          <w:kern w:val="0"/>
          <w:lang w:val="fr-FR"/>
        </w:rPr>
      </w:pPr>
      <w:r w:rsidRPr="009C6678">
        <w:rPr>
          <w:lang w:val="fr-FR"/>
        </w:rPr>
        <w:br w:type="page"/>
      </w:r>
    </w:p>
    <w:p w:rsidR="0070124B" w:rsidRPr="009C6678" w:rsidRDefault="0070124B" w:rsidP="00ED01D7">
      <w:pPr>
        <w:pStyle w:val="Heading1"/>
        <w:rPr>
          <w:lang w:val="fr-FR"/>
        </w:rPr>
      </w:pPr>
      <w:bookmarkStart w:id="1" w:name="_Toc38459160"/>
      <w:r w:rsidRPr="009C6678">
        <w:rPr>
          <w:lang w:val="fr-FR"/>
        </w:rPr>
        <w:lastRenderedPageBreak/>
        <w:t>Introduction</w:t>
      </w:r>
      <w:bookmarkEnd w:id="1"/>
    </w:p>
    <w:p w:rsidR="00CA2820" w:rsidRPr="00C00B21" w:rsidRDefault="0070124B" w:rsidP="00001DC2">
      <w:pPr>
        <w:pStyle w:val="NoSpacing"/>
        <w:rPr>
          <w:i/>
          <w:iCs/>
          <w:lang w:val="fr-FR"/>
        </w:rPr>
      </w:pPr>
      <w:r w:rsidRPr="009C6678">
        <w:rPr>
          <w:lang w:val="fr-FR"/>
        </w:rPr>
        <w:t>[</w:t>
      </w:r>
      <w:r w:rsidRPr="009C6678">
        <w:rPr>
          <w:i/>
          <w:iCs/>
          <w:lang w:val="fr-FR"/>
        </w:rPr>
        <w:t>Vous présente</w:t>
      </w:r>
      <w:r w:rsidR="00B038DA" w:rsidRPr="009C6678">
        <w:rPr>
          <w:i/>
          <w:iCs/>
          <w:lang w:val="fr-FR"/>
        </w:rPr>
        <w:t>z</w:t>
      </w:r>
      <w:r w:rsidR="00364996">
        <w:rPr>
          <w:i/>
          <w:iCs/>
          <w:lang w:val="vi-VN"/>
        </w:rPr>
        <w:t xml:space="preserve"> ici</w:t>
      </w:r>
      <w:r w:rsidR="001B0095" w:rsidRPr="001B0095">
        <w:rPr>
          <w:i/>
          <w:iCs/>
          <w:lang w:val="fr-FR"/>
        </w:rPr>
        <w:t xml:space="preserve"> le but de vot</w:t>
      </w:r>
      <w:r w:rsidR="001B0095">
        <w:rPr>
          <w:i/>
          <w:iCs/>
          <w:lang w:val="fr-FR"/>
        </w:rPr>
        <w:t>re rapport</w:t>
      </w:r>
      <w:r w:rsidR="00001DC2">
        <w:rPr>
          <w:i/>
          <w:iCs/>
          <w:lang w:val="fr-FR"/>
        </w:rPr>
        <w:t xml:space="preserve">, expliquer comment vous stocker </w:t>
      </w:r>
      <w:r w:rsidR="00E77B30">
        <w:rPr>
          <w:i/>
          <w:iCs/>
          <w:lang w:val="fr-FR"/>
        </w:rPr>
        <w:t>les</w:t>
      </w:r>
      <w:r w:rsidR="00001DC2">
        <w:rPr>
          <w:i/>
          <w:iCs/>
          <w:lang w:val="fr-FR"/>
        </w:rPr>
        <w:t xml:space="preserve"> données </w:t>
      </w:r>
      <w:r w:rsidR="00E77B30">
        <w:rPr>
          <w:i/>
          <w:iCs/>
          <w:lang w:val="fr-FR"/>
        </w:rPr>
        <w:t xml:space="preserve">de votre application </w:t>
      </w:r>
      <w:r w:rsidR="00001DC2">
        <w:rPr>
          <w:i/>
          <w:iCs/>
          <w:lang w:val="fr-FR"/>
        </w:rPr>
        <w:t>(soit dans les fichiers, soit un système de gestion de la base de données), donnez la raison de votre choix</w:t>
      </w:r>
      <w:r w:rsidR="00001DC2" w:rsidRPr="00001DC2">
        <w:rPr>
          <w:i/>
          <w:iCs/>
          <w:lang w:val="fr-FR"/>
        </w:rPr>
        <w:t>.</w:t>
      </w:r>
      <w:r w:rsidRPr="00C00B21">
        <w:rPr>
          <w:lang w:val="fr-FR"/>
        </w:rPr>
        <w:t>]</w:t>
      </w:r>
    </w:p>
    <w:p w:rsidR="00ED01D7" w:rsidRPr="009C6678" w:rsidRDefault="00ED01D7" w:rsidP="00C824D1">
      <w:pPr>
        <w:pStyle w:val="NoSpacing"/>
        <w:rPr>
          <w:lang w:val="fr-FR"/>
        </w:rPr>
      </w:pPr>
    </w:p>
    <w:p w:rsidR="00ED01D7" w:rsidRPr="009C6678" w:rsidRDefault="00ED01D7">
      <w:pPr>
        <w:rPr>
          <w:kern w:val="0"/>
          <w:lang w:val="fr-FR"/>
        </w:rPr>
      </w:pPr>
      <w:r w:rsidRPr="009C6678">
        <w:rPr>
          <w:lang w:val="fr-FR"/>
        </w:rPr>
        <w:br w:type="page"/>
      </w:r>
    </w:p>
    <w:p w:rsidR="00ED01D7" w:rsidRPr="007070E2" w:rsidRDefault="00EA4573" w:rsidP="00294783">
      <w:pPr>
        <w:pStyle w:val="Heading1"/>
        <w:rPr>
          <w:lang w:val="fr-FR"/>
        </w:rPr>
      </w:pPr>
      <w:bookmarkStart w:id="2" w:name="_Toc38459161"/>
      <w:r>
        <w:rPr>
          <w:lang w:val="fr-FR"/>
        </w:rPr>
        <w:lastRenderedPageBreak/>
        <w:t>Analyse et conception</w:t>
      </w:r>
      <w:bookmarkEnd w:id="2"/>
    </w:p>
    <w:p w:rsidR="006277A1" w:rsidRDefault="00CD0B96" w:rsidP="00935E11">
      <w:pPr>
        <w:pStyle w:val="NoSpacing"/>
        <w:jc w:val="both"/>
        <w:rPr>
          <w:i/>
          <w:iCs/>
          <w:lang w:val="fr-FR"/>
        </w:rPr>
      </w:pPr>
      <w:r w:rsidRPr="00FC3340">
        <w:rPr>
          <w:i/>
          <w:iCs/>
          <w:lang w:val="fr-FR"/>
        </w:rPr>
        <w:t>[</w:t>
      </w:r>
      <w:r w:rsidR="006277A1">
        <w:rPr>
          <w:i/>
          <w:iCs/>
          <w:lang w:val="fr-FR"/>
        </w:rPr>
        <w:t>Présentez d'abord q</w:t>
      </w:r>
      <w:r w:rsidR="006277A1" w:rsidRPr="006277A1">
        <w:rPr>
          <w:i/>
          <w:iCs/>
          <w:lang w:val="fr-FR"/>
        </w:rPr>
        <w:t>uelles informations doivent être stockées</w:t>
      </w:r>
      <w:r w:rsidR="005B7750">
        <w:rPr>
          <w:i/>
          <w:iCs/>
          <w:lang w:val="fr-FR"/>
        </w:rPr>
        <w:t xml:space="preserve"> dans votre application</w:t>
      </w:r>
      <w:r w:rsidR="00E02E47">
        <w:rPr>
          <w:i/>
          <w:iCs/>
          <w:lang w:val="fr-FR"/>
        </w:rPr>
        <w:t>.</w:t>
      </w:r>
      <w:r w:rsidR="006277A1" w:rsidRPr="006277A1">
        <w:rPr>
          <w:i/>
          <w:iCs/>
          <w:lang w:val="fr-FR"/>
        </w:rPr>
        <w:t xml:space="preserve"> </w:t>
      </w:r>
    </w:p>
    <w:p w:rsidR="006277A1" w:rsidRDefault="00FC3340" w:rsidP="00935E11">
      <w:pPr>
        <w:pStyle w:val="NoSpacing"/>
        <w:jc w:val="both"/>
        <w:rPr>
          <w:i/>
          <w:iCs/>
          <w:lang w:val="fr-FR"/>
        </w:rPr>
      </w:pPr>
      <w:r w:rsidRPr="00FC3340">
        <w:rPr>
          <w:i/>
          <w:iCs/>
          <w:lang w:val="fr-FR"/>
        </w:rPr>
        <w:t>Pré</w:t>
      </w:r>
      <w:r>
        <w:rPr>
          <w:i/>
          <w:iCs/>
          <w:lang w:val="fr-FR"/>
        </w:rPr>
        <w:t>sentez en détaille comment vous organise</w:t>
      </w:r>
      <w:r w:rsidR="006277A1">
        <w:rPr>
          <w:i/>
          <w:iCs/>
          <w:lang w:val="fr-FR"/>
        </w:rPr>
        <w:t>z</w:t>
      </w:r>
      <w:r>
        <w:rPr>
          <w:i/>
          <w:iCs/>
          <w:lang w:val="fr-FR"/>
        </w:rPr>
        <w:t xml:space="preserve"> vos données. Par exemple</w:t>
      </w:r>
      <w:r w:rsidR="006277A1">
        <w:rPr>
          <w:i/>
          <w:iCs/>
          <w:lang w:val="fr-FR"/>
        </w:rPr>
        <w:t>:</w:t>
      </w:r>
    </w:p>
    <w:p w:rsidR="00FC3340" w:rsidRDefault="006277A1" w:rsidP="00935E11">
      <w:pPr>
        <w:pStyle w:val="NoSpacing"/>
        <w:numPr>
          <w:ilvl w:val="0"/>
          <w:numId w:val="13"/>
        </w:numPr>
        <w:jc w:val="both"/>
        <w:rPr>
          <w:i/>
          <w:iCs/>
          <w:lang w:val="fr-FR"/>
        </w:rPr>
      </w:pPr>
      <w:r>
        <w:rPr>
          <w:i/>
          <w:iCs/>
          <w:lang w:val="fr-FR"/>
        </w:rPr>
        <w:t>S</w:t>
      </w:r>
      <w:r w:rsidR="00FC3340">
        <w:rPr>
          <w:i/>
          <w:iCs/>
          <w:lang w:val="fr-FR"/>
        </w:rPr>
        <w:t>i vous utilisez les fichiers pour sauvegarder vos données</w:t>
      </w:r>
      <w:r w:rsidR="00FC3340" w:rsidRPr="00FC3340">
        <w:rPr>
          <w:i/>
          <w:iCs/>
          <w:lang w:val="fr-FR"/>
        </w:rPr>
        <w:t xml:space="preserve">, </w:t>
      </w:r>
      <w:r w:rsidR="00FC3340">
        <w:rPr>
          <w:i/>
          <w:iCs/>
          <w:lang w:val="fr-FR"/>
        </w:rPr>
        <w:t>alors indiquez le type du fichier (un fichier texte bruit, XML, JSON, etc.) et le format</w:t>
      </w:r>
      <w:r>
        <w:rPr>
          <w:i/>
          <w:iCs/>
          <w:lang w:val="fr-FR"/>
        </w:rPr>
        <w:t>/schéma</w:t>
      </w:r>
      <w:r w:rsidR="00FC3340">
        <w:rPr>
          <w:i/>
          <w:iCs/>
          <w:lang w:val="fr-FR"/>
        </w:rPr>
        <w:t xml:space="preserve"> de vos données</w:t>
      </w:r>
      <w:r w:rsidR="00FC3340" w:rsidRPr="00FC3340">
        <w:rPr>
          <w:i/>
          <w:iCs/>
          <w:lang w:val="fr-FR"/>
        </w:rPr>
        <w:t>.</w:t>
      </w:r>
    </w:p>
    <w:p w:rsidR="006277A1" w:rsidRPr="00FC3340" w:rsidRDefault="006277A1" w:rsidP="00935E11">
      <w:pPr>
        <w:pStyle w:val="NoSpacing"/>
        <w:numPr>
          <w:ilvl w:val="0"/>
          <w:numId w:val="13"/>
        </w:numPr>
        <w:jc w:val="both"/>
        <w:rPr>
          <w:i/>
          <w:iCs/>
          <w:lang w:val="fr-FR"/>
        </w:rPr>
      </w:pPr>
      <w:r>
        <w:rPr>
          <w:i/>
          <w:iCs/>
          <w:lang w:val="fr-FR"/>
        </w:rPr>
        <w:t xml:space="preserve">Si vous utilisez un système de gestion de base de données, alors indiquez le nom du système que vous utilisez, </w:t>
      </w:r>
      <w:r w:rsidR="001C1BB8">
        <w:rPr>
          <w:i/>
          <w:iCs/>
          <w:lang w:val="fr-FR"/>
        </w:rPr>
        <w:t>désignez</w:t>
      </w:r>
      <w:r>
        <w:rPr>
          <w:i/>
          <w:iCs/>
          <w:lang w:val="fr-FR"/>
        </w:rPr>
        <w:t xml:space="preserve"> la</w:t>
      </w:r>
      <w:r>
        <w:rPr>
          <w:i/>
          <w:iCs/>
          <w:lang w:val="vi-VN"/>
        </w:rPr>
        <w:t xml:space="preserve"> structure de donn</w:t>
      </w:r>
      <w:r>
        <w:rPr>
          <w:i/>
          <w:iCs/>
          <w:lang w:val="fr-FR"/>
        </w:rPr>
        <w:t>ées</w:t>
      </w:r>
      <w:r w:rsidRPr="006277A1">
        <w:rPr>
          <w:i/>
          <w:iCs/>
          <w:lang w:val="fr-FR"/>
        </w:rPr>
        <w:t xml:space="preserve">, </w:t>
      </w:r>
      <w:r w:rsidR="00605386">
        <w:rPr>
          <w:i/>
          <w:iCs/>
          <w:lang w:val="fr-FR"/>
        </w:rPr>
        <w:t>construisez</w:t>
      </w:r>
      <w:r w:rsidR="00FD2351">
        <w:rPr>
          <w:i/>
          <w:iCs/>
          <w:lang w:val="fr-FR"/>
        </w:rPr>
        <w:t xml:space="preserve"> les relations entre les tableaux, </w:t>
      </w:r>
      <w:r w:rsidR="00150D6A">
        <w:rPr>
          <w:i/>
          <w:iCs/>
          <w:lang w:val="fr-FR"/>
        </w:rPr>
        <w:t>etc.</w:t>
      </w:r>
      <w:r>
        <w:rPr>
          <w:i/>
          <w:iCs/>
          <w:lang w:val="fr-FR"/>
        </w:rPr>
        <w:t xml:space="preserve"> </w:t>
      </w:r>
      <w:r w:rsidR="00637019">
        <w:rPr>
          <w:i/>
          <w:iCs/>
          <w:lang w:val="fr-FR"/>
        </w:rPr>
        <w:t>]</w:t>
      </w:r>
    </w:p>
    <w:p w:rsidR="00ED01D7" w:rsidRPr="009C6678" w:rsidRDefault="00CA2820" w:rsidP="00CA2820">
      <w:pPr>
        <w:rPr>
          <w:lang w:val="fr-FR"/>
        </w:rPr>
      </w:pPr>
      <w:r w:rsidRPr="009C6678">
        <w:rPr>
          <w:lang w:val="fr-FR"/>
        </w:rPr>
        <w:br w:type="page"/>
      </w:r>
    </w:p>
    <w:p w:rsidR="00ED01D7" w:rsidRPr="009C6678" w:rsidRDefault="00EE492D" w:rsidP="00EE492D">
      <w:pPr>
        <w:pStyle w:val="Heading1"/>
        <w:rPr>
          <w:lang w:val="fr-FR"/>
        </w:rPr>
      </w:pPr>
      <w:bookmarkStart w:id="3" w:name="_Toc38459162"/>
      <w:r w:rsidRPr="009C6678">
        <w:rPr>
          <w:lang w:val="fr-FR"/>
        </w:rPr>
        <w:lastRenderedPageBreak/>
        <w:t>Implémentation</w:t>
      </w:r>
      <w:bookmarkEnd w:id="3"/>
    </w:p>
    <w:p w:rsidR="00C856F7" w:rsidRDefault="00EE492D" w:rsidP="00CA2820">
      <w:pPr>
        <w:rPr>
          <w:i/>
          <w:iCs/>
          <w:lang w:val="fr-FR"/>
        </w:rPr>
      </w:pPr>
      <w:r w:rsidRPr="00FE63EA">
        <w:rPr>
          <w:i/>
          <w:iCs/>
          <w:lang w:val="fr-FR"/>
        </w:rPr>
        <w:t xml:space="preserve">[Présentez ici comment </w:t>
      </w:r>
      <w:r w:rsidR="001F2A55" w:rsidRPr="00FE63EA">
        <w:rPr>
          <w:i/>
          <w:iCs/>
          <w:lang w:val="fr-FR"/>
        </w:rPr>
        <w:t xml:space="preserve">vous chargez les données depuis le fichier entré ou sauvegardez les données dans le fichier de sortie/ comment vous vous connectez avec la base de données pour charger, modifier ou </w:t>
      </w:r>
      <w:r w:rsidR="00605386" w:rsidRPr="00FE63EA">
        <w:rPr>
          <w:i/>
          <w:iCs/>
          <w:lang w:val="fr-FR"/>
        </w:rPr>
        <w:t>supprimer</w:t>
      </w:r>
      <w:r w:rsidR="001F2A55" w:rsidRPr="00FE63EA">
        <w:rPr>
          <w:i/>
          <w:iCs/>
          <w:lang w:val="fr-FR"/>
        </w:rPr>
        <w:t xml:space="preserve"> les informations, etc. </w:t>
      </w:r>
      <w:r w:rsidR="00300EA0">
        <w:rPr>
          <w:i/>
          <w:iCs/>
          <w:lang w:val="fr-FR"/>
        </w:rPr>
        <w:t>en utilisant Java</w:t>
      </w:r>
      <w:r w:rsidRPr="00FE63EA">
        <w:rPr>
          <w:i/>
          <w:iCs/>
          <w:lang w:val="fr-FR"/>
        </w:rPr>
        <w:t>]</w:t>
      </w:r>
    </w:p>
    <w:p w:rsidR="00C856F7" w:rsidRDefault="00C856F7" w:rsidP="00C856F7">
      <w:pPr>
        <w:rPr>
          <w:lang w:val="fr-FR"/>
        </w:rPr>
      </w:pPr>
      <w:r>
        <w:rPr>
          <w:lang w:val="fr-FR"/>
        </w:rPr>
        <w:br w:type="page"/>
      </w:r>
    </w:p>
    <w:p w:rsidR="00EE492D" w:rsidRPr="00C856F7" w:rsidRDefault="002F0535" w:rsidP="002F0535">
      <w:pPr>
        <w:pStyle w:val="Heading1"/>
        <w:rPr>
          <w:lang w:val="vi-VN"/>
        </w:rPr>
      </w:pPr>
      <w:bookmarkStart w:id="4" w:name="_Toc38459163"/>
      <w:r>
        <w:rPr>
          <w:lang w:val="vi-VN"/>
        </w:rPr>
        <w:lastRenderedPageBreak/>
        <w:t>E</w:t>
      </w:r>
      <w:r w:rsidR="00C856F7" w:rsidRPr="00C856F7">
        <w:rPr>
          <w:lang w:val="vi-VN"/>
        </w:rPr>
        <w:t>xemples de données</w:t>
      </w:r>
      <w:bookmarkEnd w:id="4"/>
    </w:p>
    <w:p w:rsidR="009B053D" w:rsidRPr="00025A2C" w:rsidRDefault="00DB0A93" w:rsidP="00CA2820">
      <w:pPr>
        <w:rPr>
          <w:i/>
          <w:iCs/>
          <w:lang w:val="fr-FR"/>
        </w:rPr>
      </w:pPr>
      <w:r w:rsidRPr="00DB0A93">
        <w:rPr>
          <w:i/>
          <w:iCs/>
          <w:lang w:val="vi-VN"/>
        </w:rPr>
        <w:t>[</w:t>
      </w:r>
      <w:r>
        <w:rPr>
          <w:i/>
          <w:iCs/>
          <w:lang w:val="vi-VN"/>
        </w:rPr>
        <w:t xml:space="preserve">Donnez ici un </w:t>
      </w:r>
      <w:r w:rsidRPr="00DB0A93">
        <w:rPr>
          <w:i/>
          <w:iCs/>
          <w:lang w:val="fr-FR"/>
        </w:rPr>
        <w:t>exemple de</w:t>
      </w:r>
      <w:r w:rsidR="005B5DB9">
        <w:rPr>
          <w:i/>
          <w:iCs/>
          <w:lang w:val="fr-FR"/>
        </w:rPr>
        <w:t xml:space="preserve"> la structure de</w:t>
      </w:r>
      <w:r w:rsidRPr="00DB0A93">
        <w:rPr>
          <w:i/>
          <w:iCs/>
          <w:lang w:val="fr-FR"/>
        </w:rPr>
        <w:t xml:space="preserve"> donn</w:t>
      </w:r>
      <w:r>
        <w:rPr>
          <w:i/>
          <w:iCs/>
          <w:lang w:val="fr-FR"/>
        </w:rPr>
        <w:t>ées</w:t>
      </w:r>
      <w:r w:rsidRPr="00DB0A93">
        <w:rPr>
          <w:i/>
          <w:iCs/>
          <w:lang w:val="fr-FR"/>
        </w:rPr>
        <w:t xml:space="preserve"> et donnez votre ex</w:t>
      </w:r>
      <w:r>
        <w:rPr>
          <w:i/>
          <w:iCs/>
          <w:lang w:val="fr-FR"/>
        </w:rPr>
        <w:t>plication pour chaque exemple</w:t>
      </w:r>
      <w:r w:rsidR="00C2184B">
        <w:rPr>
          <w:i/>
          <w:iCs/>
          <w:lang w:val="fr-FR"/>
        </w:rPr>
        <w:t xml:space="preserve">. C'est les données </w:t>
      </w:r>
      <w:r w:rsidR="00C2184B" w:rsidRPr="00C2184B">
        <w:rPr>
          <w:i/>
          <w:iCs/>
          <w:lang w:val="fr-FR"/>
        </w:rPr>
        <w:t xml:space="preserve">que vous pouvez utiliser pour tester votre application </w:t>
      </w:r>
      <w:r w:rsidR="00C2184B">
        <w:rPr>
          <w:i/>
          <w:iCs/>
          <w:lang w:val="fr-FR"/>
        </w:rPr>
        <w:t>plus tard...</w:t>
      </w:r>
      <w:r w:rsidRPr="00DB0A93">
        <w:rPr>
          <w:i/>
          <w:iCs/>
          <w:lang w:val="vi-VN"/>
        </w:rPr>
        <w:t>]</w:t>
      </w:r>
    </w:p>
    <w:p w:rsidR="009B053D" w:rsidRPr="009C6678" w:rsidRDefault="009B053D">
      <w:pPr>
        <w:rPr>
          <w:lang w:val="fr-FR"/>
        </w:rPr>
      </w:pPr>
      <w:r w:rsidRPr="009C6678">
        <w:rPr>
          <w:lang w:val="fr-FR"/>
        </w:rPr>
        <w:br w:type="page"/>
      </w:r>
    </w:p>
    <w:p w:rsidR="009B053D" w:rsidRPr="009C6678" w:rsidRDefault="00E32ADD" w:rsidP="00E32ADD">
      <w:pPr>
        <w:pStyle w:val="Heading1"/>
        <w:rPr>
          <w:lang w:val="fr-FR"/>
        </w:rPr>
      </w:pPr>
      <w:bookmarkStart w:id="5" w:name="_Toc38459164"/>
      <w:r w:rsidRPr="009C6678">
        <w:rPr>
          <w:lang w:val="fr-FR"/>
        </w:rPr>
        <w:lastRenderedPageBreak/>
        <w:t>Résultat</w:t>
      </w:r>
      <w:bookmarkEnd w:id="5"/>
    </w:p>
    <w:p w:rsidR="0070124B" w:rsidRPr="009C6678" w:rsidRDefault="00E32ADD" w:rsidP="00C824D1">
      <w:pPr>
        <w:pStyle w:val="NoSpacing"/>
        <w:rPr>
          <w:lang w:val="fr-FR"/>
        </w:rPr>
      </w:pPr>
      <w:r w:rsidRPr="009C6678">
        <w:rPr>
          <w:lang w:val="fr-FR"/>
        </w:rPr>
        <w:t>[</w:t>
      </w:r>
      <w:r w:rsidR="00E72F69" w:rsidRPr="00753464">
        <w:rPr>
          <w:i/>
          <w:iCs/>
          <w:lang w:val="fr-FR"/>
        </w:rPr>
        <w:t>Expliquez ce que vous obtenez jusqu'</w:t>
      </w:r>
      <w:r w:rsidR="009C6678" w:rsidRPr="00753464">
        <w:rPr>
          <w:i/>
          <w:iCs/>
          <w:lang w:val="fr-FR"/>
        </w:rPr>
        <w:t>à</w:t>
      </w:r>
      <w:r w:rsidR="00E72F69" w:rsidRPr="00753464">
        <w:rPr>
          <w:i/>
          <w:iCs/>
          <w:lang w:val="fr-FR"/>
        </w:rPr>
        <w:t xml:space="preserve"> </w:t>
      </w:r>
      <w:r w:rsidR="00914670">
        <w:rPr>
          <w:i/>
          <w:iCs/>
          <w:lang w:val="fr-FR"/>
        </w:rPr>
        <w:t>présente</w:t>
      </w:r>
      <w:r w:rsidR="006F0DA4" w:rsidRPr="00753464">
        <w:rPr>
          <w:i/>
          <w:iCs/>
          <w:lang w:val="fr-FR"/>
        </w:rPr>
        <w:t>, des avantages</w:t>
      </w:r>
      <w:r w:rsidR="00D12DB8" w:rsidRPr="00753464">
        <w:rPr>
          <w:i/>
          <w:iCs/>
          <w:lang w:val="fr-FR"/>
        </w:rPr>
        <w:t>,</w:t>
      </w:r>
      <w:r w:rsidR="006F0DA4" w:rsidRPr="00753464">
        <w:rPr>
          <w:i/>
          <w:iCs/>
          <w:lang w:val="fr-FR"/>
        </w:rPr>
        <w:t xml:space="preserve"> désavantages et les solutions prévues (si c'est possible)</w:t>
      </w:r>
      <w:r w:rsidRPr="009C6678">
        <w:rPr>
          <w:lang w:val="fr-FR"/>
        </w:rPr>
        <w:t>]</w:t>
      </w:r>
    </w:p>
    <w:p w:rsidR="00D82FE3" w:rsidRDefault="0070124B">
      <w:pPr>
        <w:rPr>
          <w:lang w:val="fr-FR"/>
        </w:rPr>
      </w:pPr>
      <w:r w:rsidRPr="009C6678">
        <w:rPr>
          <w:lang w:val="fr-FR"/>
        </w:rPr>
        <w:br w:type="page"/>
      </w:r>
    </w:p>
    <w:p w:rsidR="00D82FE3" w:rsidRPr="00D82FE3" w:rsidRDefault="00D82FE3" w:rsidP="00D82FE3">
      <w:pPr>
        <w:pStyle w:val="Heading1"/>
        <w:rPr>
          <w:lang w:val="fr-FR"/>
        </w:rPr>
      </w:pPr>
      <w:bookmarkStart w:id="6" w:name="_Toc38459165"/>
      <w:r>
        <w:rPr>
          <w:lang w:val="fr-FR"/>
        </w:rPr>
        <w:lastRenderedPageBreak/>
        <w:t>Plan</w:t>
      </w:r>
      <w:bookmarkEnd w:id="6"/>
      <w:r>
        <w:rPr>
          <w:lang w:val="fr-FR"/>
        </w:rPr>
        <w:t xml:space="preserve"> </w:t>
      </w:r>
    </w:p>
    <w:p w:rsidR="0070124B" w:rsidRDefault="00D82FE3" w:rsidP="00C824D1">
      <w:pPr>
        <w:pStyle w:val="NoSpacing"/>
        <w:rPr>
          <w:lang w:val="fr-FR"/>
        </w:rPr>
      </w:pPr>
      <w:r>
        <w:rPr>
          <w:lang w:val="fr-FR"/>
        </w:rPr>
        <w:t>[</w:t>
      </w:r>
      <w:r w:rsidRPr="001745E7">
        <w:rPr>
          <w:i/>
          <w:iCs/>
          <w:lang w:val="fr-FR"/>
        </w:rPr>
        <w:t>Donnez le plan de votre projet</w:t>
      </w:r>
      <w:r w:rsidR="001D6ECD" w:rsidRPr="001745E7">
        <w:rPr>
          <w:i/>
          <w:iCs/>
          <w:lang w:val="fr-FR"/>
        </w:rPr>
        <w:t xml:space="preserve"> (en détaille)</w:t>
      </w:r>
      <w:r w:rsidRPr="001745E7">
        <w:rPr>
          <w:i/>
          <w:iCs/>
          <w:lang w:val="fr-FR"/>
        </w:rPr>
        <w:t xml:space="preserve"> jusqu'</w:t>
      </w:r>
      <w:r w:rsidR="00781212" w:rsidRPr="001745E7">
        <w:rPr>
          <w:i/>
          <w:iCs/>
          <w:lang w:val="fr-FR"/>
        </w:rPr>
        <w:t>à</w:t>
      </w:r>
      <w:r w:rsidRPr="001745E7">
        <w:rPr>
          <w:i/>
          <w:iCs/>
          <w:lang w:val="fr-FR"/>
        </w:rPr>
        <w:t xml:space="preserve"> la fin du projet: qui fait quoi, la durée de chaque t</w:t>
      </w:r>
      <w:r w:rsidR="00415CD3" w:rsidRPr="001745E7">
        <w:rPr>
          <w:i/>
          <w:iCs/>
          <w:lang w:val="fr-FR"/>
        </w:rPr>
        <w:t>â</w:t>
      </w:r>
      <w:r w:rsidR="006C4E59" w:rsidRPr="001745E7">
        <w:rPr>
          <w:i/>
          <w:iCs/>
          <w:lang w:val="fr-FR"/>
        </w:rPr>
        <w:t>che</w:t>
      </w:r>
      <w:r>
        <w:rPr>
          <w:lang w:val="fr-FR"/>
        </w:rPr>
        <w:t xml:space="preserve">] </w:t>
      </w:r>
    </w:p>
    <w:p w:rsidR="00C54186" w:rsidRDefault="00C54186" w:rsidP="00C824D1">
      <w:pPr>
        <w:pStyle w:val="NoSpacing"/>
        <w:rPr>
          <w:lang w:val="fr-FR"/>
        </w:rPr>
      </w:pPr>
    </w:p>
    <w:p w:rsidR="00C54186" w:rsidRDefault="00C54186">
      <w:pPr>
        <w:rPr>
          <w:kern w:val="0"/>
          <w:lang w:val="fr-FR"/>
        </w:rPr>
      </w:pPr>
      <w:r>
        <w:rPr>
          <w:lang w:val="fr-FR"/>
        </w:rPr>
        <w:br w:type="page"/>
      </w:r>
    </w:p>
    <w:p w:rsidR="00C54186" w:rsidRPr="00D91EB9" w:rsidRDefault="00C54186" w:rsidP="00861426">
      <w:pPr>
        <w:pStyle w:val="Heading1"/>
        <w:rPr>
          <w:lang w:val="fr-FR"/>
        </w:rPr>
      </w:pPr>
      <w:bookmarkStart w:id="7" w:name="_Toc38459166"/>
      <w:r>
        <w:rPr>
          <w:lang w:val="fr-FR"/>
        </w:rPr>
        <w:lastRenderedPageBreak/>
        <w:t>Référence</w:t>
      </w:r>
      <w:r w:rsidRPr="00D91EB9">
        <w:rPr>
          <w:lang w:val="fr-FR"/>
        </w:rPr>
        <w:t>s</w:t>
      </w:r>
      <w:bookmarkEnd w:id="7"/>
    </w:p>
    <w:p w:rsidR="0079384A" w:rsidRPr="009C6678" w:rsidRDefault="00861426" w:rsidP="006933BA">
      <w:pPr>
        <w:rPr>
          <w:lang w:val="fr-FR"/>
        </w:rPr>
      </w:pPr>
      <w:r>
        <w:rPr>
          <w:lang w:val="fr-FR"/>
        </w:rPr>
        <w:t>[</w:t>
      </w:r>
      <w:r w:rsidRPr="00045DBD">
        <w:rPr>
          <w:i/>
          <w:iCs/>
          <w:lang w:val="fr-FR"/>
        </w:rPr>
        <w:t>Listez tous les ressources à utiliser dans votre projet, y compris les codes existantes, les algorithmes utilisés, les livres,</w:t>
      </w:r>
      <w:r w:rsidR="0031200F" w:rsidRPr="00045DBD">
        <w:rPr>
          <w:i/>
          <w:iCs/>
          <w:lang w:val="fr-FR"/>
        </w:rPr>
        <w:t xml:space="preserve"> les rapports,</w:t>
      </w:r>
      <w:r w:rsidRPr="00045DBD">
        <w:rPr>
          <w:i/>
          <w:iCs/>
          <w:lang w:val="fr-FR"/>
        </w:rPr>
        <w:t xml:space="preserve"> les liens à consulter, etc.</w:t>
      </w:r>
      <w:r>
        <w:rPr>
          <w:lang w:val="fr-FR"/>
        </w:rPr>
        <w:t>]</w:t>
      </w:r>
    </w:p>
    <w:sectPr w:rsidR="0079384A" w:rsidRPr="009C6678">
      <w:headerReference w:type="default" r:id="rId9"/>
      <w:footerReference w:type="even" r:id="rId10"/>
      <w:footerReference w:type="default" r:id="rId11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AAD" w:rsidRDefault="00910AAD">
      <w:pPr>
        <w:spacing w:line="240" w:lineRule="auto"/>
      </w:pPr>
      <w:r>
        <w:separator/>
      </w:r>
    </w:p>
  </w:endnote>
  <w:endnote w:type="continuationSeparator" w:id="0">
    <w:p w:rsidR="00910AAD" w:rsidRDefault="00910A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600054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E472F" w:rsidRDefault="007E472F" w:rsidP="007376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E472F" w:rsidRDefault="007E472F" w:rsidP="007E47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487699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E472F" w:rsidRDefault="007E472F" w:rsidP="007376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7E472F" w:rsidRDefault="003769B3" w:rsidP="003769B3">
    <w:pPr>
      <w:pStyle w:val="Footer"/>
      <w:tabs>
        <w:tab w:val="left" w:pos="247"/>
      </w:tabs>
      <w:ind w:right="360"/>
    </w:pPr>
    <w:r>
      <w:t xml:space="preserve">Nom de </w:t>
    </w:r>
    <w:r w:rsidRPr="00DD2F39">
      <w:rPr>
        <w:lang w:val="fr-FR"/>
      </w:rPr>
      <w:t>projet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AAD" w:rsidRDefault="00910AAD">
      <w:pPr>
        <w:spacing w:line="240" w:lineRule="auto"/>
      </w:pPr>
      <w:r>
        <w:separator/>
      </w:r>
    </w:p>
  </w:footnote>
  <w:footnote w:type="continuationSeparator" w:id="0">
    <w:p w:rsidR="00910AAD" w:rsidRDefault="00910A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84A" w:rsidRDefault="00910AAD">
    <w:pPr>
      <w:pStyle w:val="Header"/>
      <w:rPr>
        <w:rStyle w:val="Strong"/>
        <w:lang w:val="fr-FR"/>
      </w:rPr>
    </w:pPr>
    <w:sdt>
      <w:sdtPr>
        <w:rPr>
          <w:rStyle w:val="Strong"/>
          <w:lang w:val="fr-FR"/>
        </w:rPr>
        <w:alias w:val="Running head"/>
        <w:tag w:val=""/>
        <w:id w:val="1072628492"/>
        <w:placeholder>
          <w:docPart w:val="6B89CCC26258B14785F392323B5C121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2230E" w:rsidRPr="00A2230E">
          <w:rPr>
            <w:rStyle w:val="Strong"/>
            <w:lang w:val="fr-FR"/>
          </w:rPr>
          <w:t>17VP – programmation en java</w:t>
        </w:r>
      </w:sdtContent>
    </w:sdt>
    <w:r w:rsidR="00F00F83" w:rsidRPr="00A2230E">
      <w:rPr>
        <w:rStyle w:val="Strong"/>
        <w:lang w:val="fr-FR"/>
      </w:rPr>
      <w:t xml:space="preserve"> </w:t>
    </w:r>
    <w:r w:rsidR="00F00F83">
      <w:rPr>
        <w:rStyle w:val="Strong"/>
      </w:rPr>
      <w:ptab w:relativeTo="margin" w:alignment="right" w:leader="none"/>
    </w:r>
    <w:r w:rsidR="00A2230E" w:rsidRPr="00A2230E">
      <w:rPr>
        <w:rStyle w:val="Strong"/>
        <w:lang w:val="fr-FR"/>
      </w:rPr>
      <w:t xml:space="preserve">nom </w:t>
    </w:r>
    <w:r w:rsidR="00A2230E">
      <w:rPr>
        <w:rStyle w:val="Strong"/>
        <w:lang w:val="fr-FR"/>
      </w:rPr>
      <w:t>de groupe</w:t>
    </w:r>
  </w:p>
  <w:p w:rsidR="0078321E" w:rsidRPr="00A2230E" w:rsidRDefault="0078321E">
    <w:pPr>
      <w:pStyle w:val="Header"/>
      <w:rPr>
        <w:lang w:val="fr-FR"/>
      </w:rPr>
    </w:pPr>
    <w:r>
      <w:rPr>
        <w:rStyle w:val="Strong"/>
        <w:lang w:val="fr-FR"/>
      </w:rPr>
      <w:softHyphen/>
    </w:r>
    <w:r>
      <w:rPr>
        <w:rStyle w:val="Strong"/>
        <w:lang w:val="fr-FR"/>
      </w:rPr>
      <w:softHyphen/>
    </w:r>
    <w:r>
      <w:rPr>
        <w:rStyle w:val="Strong"/>
        <w:lang w:val="fr-FR"/>
      </w:rPr>
      <w:softHyphen/>
    </w:r>
    <w:r>
      <w:rPr>
        <w:rStyle w:val="Strong"/>
        <w:lang w:val="fr-FR"/>
      </w:rPr>
      <w:softHyphen/>
    </w:r>
    <w:r>
      <w:rPr>
        <w:rStyle w:val="Strong"/>
        <w:lang w:val="fr-FR"/>
      </w:rPr>
      <w:softHyphen/>
    </w:r>
    <w:r>
      <w:rPr>
        <w:rStyle w:val="Strong"/>
        <w:lang w:val="fr-FR"/>
      </w:rPr>
      <w:softHyphen/>
      <w:t>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BC95F64"/>
    <w:multiLevelType w:val="hybridMultilevel"/>
    <w:tmpl w:val="B730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C943332"/>
    <w:multiLevelType w:val="hybridMultilevel"/>
    <w:tmpl w:val="89B2E3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A7"/>
    <w:rsid w:val="00001DC2"/>
    <w:rsid w:val="00025A2C"/>
    <w:rsid w:val="000350A4"/>
    <w:rsid w:val="00045DBD"/>
    <w:rsid w:val="00081D8B"/>
    <w:rsid w:val="00084F63"/>
    <w:rsid w:val="00123EB9"/>
    <w:rsid w:val="00150D6A"/>
    <w:rsid w:val="001745E7"/>
    <w:rsid w:val="00177F5A"/>
    <w:rsid w:val="0019187D"/>
    <w:rsid w:val="001B0095"/>
    <w:rsid w:val="001B1494"/>
    <w:rsid w:val="001B20A7"/>
    <w:rsid w:val="001C1BB8"/>
    <w:rsid w:val="001C50D7"/>
    <w:rsid w:val="001D6ECD"/>
    <w:rsid w:val="001F2A55"/>
    <w:rsid w:val="00294783"/>
    <w:rsid w:val="002A4C7C"/>
    <w:rsid w:val="002C1D1B"/>
    <w:rsid w:val="002F0535"/>
    <w:rsid w:val="002F4804"/>
    <w:rsid w:val="00300EA0"/>
    <w:rsid w:val="00307A6D"/>
    <w:rsid w:val="0031200F"/>
    <w:rsid w:val="00337820"/>
    <w:rsid w:val="00343D14"/>
    <w:rsid w:val="003611E4"/>
    <w:rsid w:val="00364996"/>
    <w:rsid w:val="003769B3"/>
    <w:rsid w:val="00377E4E"/>
    <w:rsid w:val="003A2AB4"/>
    <w:rsid w:val="00415CD3"/>
    <w:rsid w:val="00466585"/>
    <w:rsid w:val="00472D29"/>
    <w:rsid w:val="004C2B2C"/>
    <w:rsid w:val="004D504C"/>
    <w:rsid w:val="00502992"/>
    <w:rsid w:val="005231E7"/>
    <w:rsid w:val="00566EC2"/>
    <w:rsid w:val="005A7891"/>
    <w:rsid w:val="005A7F81"/>
    <w:rsid w:val="005B5DB9"/>
    <w:rsid w:val="005B7750"/>
    <w:rsid w:val="005E0CF1"/>
    <w:rsid w:val="00605386"/>
    <w:rsid w:val="006277A1"/>
    <w:rsid w:val="00637019"/>
    <w:rsid w:val="006933BA"/>
    <w:rsid w:val="006A5372"/>
    <w:rsid w:val="006C4E59"/>
    <w:rsid w:val="006D7797"/>
    <w:rsid w:val="006F0DA4"/>
    <w:rsid w:val="0070124B"/>
    <w:rsid w:val="007048A1"/>
    <w:rsid w:val="007070E2"/>
    <w:rsid w:val="00724CF6"/>
    <w:rsid w:val="00726CC0"/>
    <w:rsid w:val="00753464"/>
    <w:rsid w:val="007741C9"/>
    <w:rsid w:val="00781212"/>
    <w:rsid w:val="0078321E"/>
    <w:rsid w:val="0079384A"/>
    <w:rsid w:val="007D4701"/>
    <w:rsid w:val="007D7F41"/>
    <w:rsid w:val="007E472F"/>
    <w:rsid w:val="00846721"/>
    <w:rsid w:val="00861426"/>
    <w:rsid w:val="00885250"/>
    <w:rsid w:val="00890CA3"/>
    <w:rsid w:val="008971C7"/>
    <w:rsid w:val="00910AAD"/>
    <w:rsid w:val="00914670"/>
    <w:rsid w:val="00922029"/>
    <w:rsid w:val="00935E11"/>
    <w:rsid w:val="0094330F"/>
    <w:rsid w:val="009B053D"/>
    <w:rsid w:val="009C6678"/>
    <w:rsid w:val="009F4F44"/>
    <w:rsid w:val="00A173A4"/>
    <w:rsid w:val="00A2230E"/>
    <w:rsid w:val="00AB03D1"/>
    <w:rsid w:val="00AC18DF"/>
    <w:rsid w:val="00B00BEF"/>
    <w:rsid w:val="00B038DA"/>
    <w:rsid w:val="00B16014"/>
    <w:rsid w:val="00BC2235"/>
    <w:rsid w:val="00C00B21"/>
    <w:rsid w:val="00C12792"/>
    <w:rsid w:val="00C175C7"/>
    <w:rsid w:val="00C2184B"/>
    <w:rsid w:val="00C54186"/>
    <w:rsid w:val="00C824D1"/>
    <w:rsid w:val="00C856F7"/>
    <w:rsid w:val="00CA2820"/>
    <w:rsid w:val="00CB23BD"/>
    <w:rsid w:val="00CB2A50"/>
    <w:rsid w:val="00CB5120"/>
    <w:rsid w:val="00CD0B96"/>
    <w:rsid w:val="00D12DB8"/>
    <w:rsid w:val="00D303E0"/>
    <w:rsid w:val="00D82FE3"/>
    <w:rsid w:val="00D91EB9"/>
    <w:rsid w:val="00DB0A93"/>
    <w:rsid w:val="00DC093A"/>
    <w:rsid w:val="00DD2F39"/>
    <w:rsid w:val="00E02E47"/>
    <w:rsid w:val="00E16DC7"/>
    <w:rsid w:val="00E32ADD"/>
    <w:rsid w:val="00E44AC9"/>
    <w:rsid w:val="00E67E82"/>
    <w:rsid w:val="00E72929"/>
    <w:rsid w:val="00E72F69"/>
    <w:rsid w:val="00E74C24"/>
    <w:rsid w:val="00E77B30"/>
    <w:rsid w:val="00EA4573"/>
    <w:rsid w:val="00ED01D7"/>
    <w:rsid w:val="00ED286C"/>
    <w:rsid w:val="00EE492D"/>
    <w:rsid w:val="00F00F83"/>
    <w:rsid w:val="00F15F5D"/>
    <w:rsid w:val="00F762E3"/>
    <w:rsid w:val="00F923CD"/>
    <w:rsid w:val="00FC0678"/>
    <w:rsid w:val="00FC3340"/>
    <w:rsid w:val="00FD2351"/>
    <w:rsid w:val="00FE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6554D"/>
  <w15:chartTrackingRefBased/>
  <w15:docId w15:val="{3337973E-D1B8-3D49-B365-66348FD0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890CA3"/>
    <w:pPr>
      <w:keepNext/>
      <w:keepLines/>
      <w:spacing w:before="200" w:after="20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890CA3"/>
    <w:rPr>
      <w:rFonts w:asciiTheme="majorHAnsi" w:eastAsiaTheme="majorEastAsia" w:hAnsiTheme="majorHAnsi" w:cstheme="majorBidi"/>
      <w:b/>
      <w:bCs/>
      <w:kern w:val="24"/>
      <w:sz w:val="28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rsid w:val="0070124B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  <w:b/>
      <w:sz w:val="28"/>
    </w:rPr>
  </w:style>
  <w:style w:type="character" w:customStyle="1" w:styleId="TitleChar">
    <w:name w:val="Title Char"/>
    <w:basedOn w:val="DefaultParagraphFont"/>
    <w:link w:val="Title"/>
    <w:uiPriority w:val="1"/>
    <w:rsid w:val="0070124B"/>
    <w:rPr>
      <w:rFonts w:asciiTheme="majorHAnsi" w:eastAsiaTheme="majorEastAsia" w:hAnsiTheme="majorHAnsi" w:cstheme="majorBidi"/>
      <w:b/>
      <w:kern w:val="24"/>
      <w:sz w:val="28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E4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uyennguyen1/Library/Containers/com.microsoft.Word/Data/Library/Application%20Support/Microsoft/Office/16.0/DTS/en-US%7bB4E748A6-2CD3-2A42-846B-8AFF565BCAD4%7d/%7b1C3F339B-DB7C-EF4C-AC63-2E478ED54342%7dtf1000209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7271AD36ED64480BC9FBBF8FA4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27848-0C1C-3C46-A303-7CC9E2D7F51B}"/>
      </w:docPartPr>
      <w:docPartBody>
        <w:p w:rsidR="00941561" w:rsidRDefault="007A48F3">
          <w:pPr>
            <w:pStyle w:val="1A47271AD36ED64480BC9FBBF8FA4B6E"/>
          </w:pPr>
          <w:r>
            <w:t>[Title Here, up to 12 Words, on One to Two Lines]</w:t>
          </w:r>
        </w:p>
      </w:docPartBody>
    </w:docPart>
    <w:docPart>
      <w:docPartPr>
        <w:name w:val="6B89CCC26258B14785F392323B5C1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A3E2E-DC57-3C43-9866-76B08C12B23A}"/>
      </w:docPartPr>
      <w:docPartBody>
        <w:p w:rsidR="00941561" w:rsidRDefault="007A48F3">
          <w:pPr>
            <w:pStyle w:val="6B89CCC26258B14785F392323B5C1212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F3"/>
    <w:rsid w:val="001416C7"/>
    <w:rsid w:val="00354196"/>
    <w:rsid w:val="007A48F3"/>
    <w:rsid w:val="0094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7271AD36ED64480BC9FBBF8FA4B6E">
    <w:name w:val="1A47271AD36ED64480BC9FBBF8FA4B6E"/>
  </w:style>
  <w:style w:type="paragraph" w:customStyle="1" w:styleId="BF29BC319629974AB409A2C44A8EC96E">
    <w:name w:val="BF29BC319629974AB409A2C44A8EC96E"/>
  </w:style>
  <w:style w:type="paragraph" w:customStyle="1" w:styleId="B34E40ADE1058E4F89C6C09B0A7B90D1">
    <w:name w:val="B34E40ADE1058E4F89C6C09B0A7B90D1"/>
  </w:style>
  <w:style w:type="paragraph" w:customStyle="1" w:styleId="1458A16AD9ECD94EB5336D83FB7C342D">
    <w:name w:val="1458A16AD9ECD94EB5336D83FB7C342D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A54C01DA13E5EB4486688F7D26648489">
    <w:name w:val="A54C01DA13E5EB4486688F7D26648489"/>
  </w:style>
  <w:style w:type="paragraph" w:customStyle="1" w:styleId="FF880DCA62EA4D408A7074E7FCB4C1E2">
    <w:name w:val="FF880DCA62EA4D408A7074E7FCB4C1E2"/>
  </w:style>
  <w:style w:type="paragraph" w:customStyle="1" w:styleId="2FB273EEF8E4C843AD87CBF569564739">
    <w:name w:val="2FB273EEF8E4C843AD87CBF569564739"/>
  </w:style>
  <w:style w:type="paragraph" w:customStyle="1" w:styleId="71218E4E020A7C439D9C548025D8C8B8">
    <w:name w:val="71218E4E020A7C439D9C548025D8C8B8"/>
  </w:style>
  <w:style w:type="paragraph" w:customStyle="1" w:styleId="48974BE07111FC4381495F2B662B35D2">
    <w:name w:val="48974BE07111FC4381495F2B662B35D2"/>
  </w:style>
  <w:style w:type="paragraph" w:customStyle="1" w:styleId="84B1E67173C9C14BBF2FAC137C81E792">
    <w:name w:val="84B1E67173C9C14BBF2FAC137C81E792"/>
  </w:style>
  <w:style w:type="paragraph" w:customStyle="1" w:styleId="F8FC9E84ABA38B4F9990A783B6BC8474">
    <w:name w:val="F8FC9E84ABA38B4F9990A783B6BC8474"/>
  </w:style>
  <w:style w:type="paragraph" w:customStyle="1" w:styleId="B5D4622BE5DCF34FB252470EBEA39F6A">
    <w:name w:val="B5D4622BE5DCF34FB252470EBEA39F6A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62EF7765D0345B4EB16169606DD2AF05">
    <w:name w:val="62EF7765D0345B4EB16169606DD2AF05"/>
  </w:style>
  <w:style w:type="paragraph" w:customStyle="1" w:styleId="35F1FEF8F421FA45B392BE5294CD959E">
    <w:name w:val="35F1FEF8F421FA45B392BE5294CD959E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AC702D10697F2F4E8DCBC3CB9FF79418">
    <w:name w:val="AC702D10697F2F4E8DCBC3CB9FF79418"/>
  </w:style>
  <w:style w:type="paragraph" w:customStyle="1" w:styleId="BDBAD50CF40B5448BDD0C998C09E3829">
    <w:name w:val="BDBAD50CF40B5448BDD0C998C09E3829"/>
  </w:style>
  <w:style w:type="paragraph" w:customStyle="1" w:styleId="4035123F20AD6D4397F52FAEC8137F37">
    <w:name w:val="4035123F20AD6D4397F52FAEC8137F37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62E7AA664CE7454CBEAF67B9F5CF389B">
    <w:name w:val="62E7AA664CE7454CBEAF67B9F5CF389B"/>
  </w:style>
  <w:style w:type="paragraph" w:customStyle="1" w:styleId="B9EAE6106718854C847F7BACFFA6DA40">
    <w:name w:val="B9EAE6106718854C847F7BACFFA6DA40"/>
  </w:style>
  <w:style w:type="paragraph" w:customStyle="1" w:styleId="0C79B919ADECC54EA3917375CB7EFBAD">
    <w:name w:val="0C79B919ADECC54EA3917375CB7EFBAD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5822CBFBB3E4FC43A67121BB2D872D25">
    <w:name w:val="5822CBFBB3E4FC43A67121BB2D872D25"/>
  </w:style>
  <w:style w:type="paragraph" w:customStyle="1" w:styleId="0517C5A4FB5FCE44BF0CC5A9F59781F3">
    <w:name w:val="0517C5A4FB5FCE44BF0CC5A9F59781F3"/>
  </w:style>
  <w:style w:type="paragraph" w:customStyle="1" w:styleId="B0195AE550110E4794B600C797EB312C">
    <w:name w:val="B0195AE550110E4794B600C797EB312C"/>
  </w:style>
  <w:style w:type="paragraph" w:customStyle="1" w:styleId="6B89CCC26258B14785F392323B5C1212">
    <w:name w:val="6B89CCC26258B14785F392323B5C1212"/>
  </w:style>
  <w:style w:type="paragraph" w:customStyle="1" w:styleId="A27A07CA6B5B9D4788A10C54A4328A12">
    <w:name w:val="A27A07CA6B5B9D4788A10C54A4328A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17VP – programmation en java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E796C8-EE05-AB44-9013-E402147C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{1C3F339B-DB7C-EF4C-AC63-2E478ED54342}tf10002091.dotx</Template>
  <TotalTime>78</TotalTime>
  <Pages>10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Java
Rapport 2: Java IO/ Base de données
Votre nom de projet</dc:title>
  <dc:subject/>
  <dc:creator>Microsoft Office User</dc:creator>
  <cp:keywords/>
  <dc:description/>
  <cp:lastModifiedBy>Nguyen Thi Minh, Tuyen</cp:lastModifiedBy>
  <cp:revision>129</cp:revision>
  <dcterms:created xsi:type="dcterms:W3CDTF">2020-03-31T04:32:00Z</dcterms:created>
  <dcterms:modified xsi:type="dcterms:W3CDTF">2020-04-22T07:45:00Z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